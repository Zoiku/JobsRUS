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E4C2" w14:textId="2DBD437F" w:rsidR="00E81978" w:rsidRDefault="00DA1AC4" w:rsidP="008D64CB">
      <w:pPr>
        <w:pStyle w:val="Title"/>
      </w:pPr>
      <w:sdt>
        <w:sdtPr>
          <w:alias w:val="Title:"/>
          <w:tag w:val="Title:"/>
          <w:id w:val="726351117"/>
          <w:placeholder>
            <w:docPart w:val="DA303F852F9F4DBB81C81F3DBCFD3BA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17BF">
            <w:t>Mobile Application Final</w:t>
          </w:r>
          <w:r w:rsidR="00CA0DF9">
            <w:t xml:space="preserve"> Individual</w:t>
          </w:r>
          <w:r w:rsidR="00E817BF">
            <w:t xml:space="preserve"> Project </w:t>
          </w:r>
        </w:sdtContent>
      </w:sdt>
    </w:p>
    <w:p w14:paraId="127FA7F8" w14:textId="1C15F5E1" w:rsidR="00B823AA" w:rsidRDefault="00E817BF" w:rsidP="008D64CB">
      <w:pPr>
        <w:pStyle w:val="Title2"/>
      </w:pPr>
      <w:r>
        <w:t>Mark Zoiku</w:t>
      </w:r>
    </w:p>
    <w:p w14:paraId="465B7F21" w14:textId="02896E1D" w:rsidR="00E81978" w:rsidRDefault="00E817BF" w:rsidP="008D64CB">
      <w:pPr>
        <w:pStyle w:val="Title2"/>
      </w:pPr>
      <w:r>
        <w:t>Ashesi University</w:t>
      </w:r>
    </w:p>
    <w:p w14:paraId="3F28EB02" w14:textId="5B565210" w:rsidR="00E81978" w:rsidRDefault="00E81978" w:rsidP="008D64CB">
      <w:pPr>
        <w:pStyle w:val="Title"/>
        <w:jc w:val="both"/>
      </w:pPr>
    </w:p>
    <w:p w14:paraId="079B0235" w14:textId="48DD18A2" w:rsidR="00E817BF" w:rsidRDefault="00E817BF" w:rsidP="008D64CB">
      <w:pPr>
        <w:tabs>
          <w:tab w:val="left" w:pos="3630"/>
        </w:tabs>
        <w:ind w:firstLine="0"/>
        <w:jc w:val="both"/>
      </w:pPr>
    </w:p>
    <w:p w14:paraId="6506E5F3" w14:textId="54B09915" w:rsidR="00E817BF" w:rsidRDefault="00E817BF" w:rsidP="008D64CB">
      <w:pPr>
        <w:tabs>
          <w:tab w:val="left" w:pos="3630"/>
        </w:tabs>
        <w:ind w:firstLine="0"/>
        <w:jc w:val="both"/>
      </w:pPr>
    </w:p>
    <w:p w14:paraId="15ED937F" w14:textId="564032F2" w:rsidR="00E817BF" w:rsidRDefault="00E817BF" w:rsidP="008D64CB">
      <w:pPr>
        <w:tabs>
          <w:tab w:val="left" w:pos="3630"/>
        </w:tabs>
        <w:ind w:firstLine="0"/>
        <w:jc w:val="both"/>
      </w:pPr>
    </w:p>
    <w:p w14:paraId="77EF5683" w14:textId="33D6CF4F" w:rsidR="00E817BF" w:rsidRDefault="00E817BF" w:rsidP="008D64CB">
      <w:pPr>
        <w:tabs>
          <w:tab w:val="left" w:pos="3630"/>
        </w:tabs>
        <w:ind w:firstLine="0"/>
        <w:jc w:val="both"/>
      </w:pPr>
    </w:p>
    <w:p w14:paraId="52DBDCF2" w14:textId="57B8022F" w:rsidR="00E817BF" w:rsidRDefault="00E817BF" w:rsidP="008D64CB">
      <w:pPr>
        <w:tabs>
          <w:tab w:val="left" w:pos="3630"/>
        </w:tabs>
        <w:ind w:firstLine="0"/>
        <w:jc w:val="both"/>
      </w:pPr>
    </w:p>
    <w:p w14:paraId="4938AFD9" w14:textId="1EBEEB74" w:rsidR="00E817BF" w:rsidRDefault="00E817BF" w:rsidP="008D64CB">
      <w:pPr>
        <w:tabs>
          <w:tab w:val="left" w:pos="3630"/>
        </w:tabs>
        <w:ind w:firstLine="0"/>
        <w:jc w:val="both"/>
      </w:pPr>
    </w:p>
    <w:p w14:paraId="1D5B8FE5" w14:textId="5CABF3FF" w:rsidR="00E817BF" w:rsidRDefault="00E817BF" w:rsidP="008D64CB">
      <w:pPr>
        <w:tabs>
          <w:tab w:val="left" w:pos="3630"/>
        </w:tabs>
        <w:ind w:firstLine="0"/>
        <w:jc w:val="both"/>
      </w:pPr>
    </w:p>
    <w:p w14:paraId="4BBC5321" w14:textId="12CDFC7F" w:rsidR="00E817BF" w:rsidRDefault="00E817BF" w:rsidP="008D64CB">
      <w:pPr>
        <w:tabs>
          <w:tab w:val="left" w:pos="3630"/>
        </w:tabs>
        <w:ind w:firstLine="0"/>
        <w:jc w:val="both"/>
      </w:pPr>
    </w:p>
    <w:p w14:paraId="035C5002" w14:textId="0776153A" w:rsidR="00E817BF" w:rsidRDefault="00E817BF" w:rsidP="008D64CB">
      <w:pPr>
        <w:tabs>
          <w:tab w:val="left" w:pos="3630"/>
        </w:tabs>
        <w:ind w:firstLine="0"/>
        <w:jc w:val="both"/>
      </w:pPr>
    </w:p>
    <w:p w14:paraId="581903E6" w14:textId="52B76060" w:rsidR="00E817BF" w:rsidRDefault="00E817BF" w:rsidP="008D64CB">
      <w:pPr>
        <w:tabs>
          <w:tab w:val="left" w:pos="3630"/>
        </w:tabs>
        <w:ind w:firstLine="0"/>
        <w:jc w:val="both"/>
      </w:pPr>
    </w:p>
    <w:p w14:paraId="78BCAF63" w14:textId="79A16378" w:rsidR="00E817BF" w:rsidRDefault="00E817BF" w:rsidP="008D64CB">
      <w:pPr>
        <w:tabs>
          <w:tab w:val="left" w:pos="3630"/>
        </w:tabs>
        <w:ind w:firstLine="0"/>
        <w:jc w:val="both"/>
      </w:pPr>
    </w:p>
    <w:p w14:paraId="2F5591D0" w14:textId="00C7A66B" w:rsidR="0015482A" w:rsidRPr="0015482A" w:rsidRDefault="00263574" w:rsidP="008D64CB">
      <w:pPr>
        <w:tabs>
          <w:tab w:val="left" w:pos="3630"/>
        </w:tabs>
        <w:ind w:firstLine="0"/>
        <w:jc w:val="center"/>
        <w:rPr>
          <w:u w:val="single"/>
          <w:vertAlign w:val="subscript"/>
        </w:rPr>
      </w:pPr>
      <w:r w:rsidRPr="00263574">
        <w:rPr>
          <w:u w:val="single"/>
        </w:rPr>
        <w:lastRenderedPageBreak/>
        <w:t>Problem Statement</w:t>
      </w:r>
    </w:p>
    <w:p w14:paraId="6360731A" w14:textId="2A5B7CA1" w:rsidR="00DC2116" w:rsidRDefault="00263574" w:rsidP="008D64CB">
      <w:pPr>
        <w:tabs>
          <w:tab w:val="left" w:pos="3630"/>
        </w:tabs>
        <w:ind w:firstLine="0"/>
        <w:jc w:val="both"/>
      </w:pPr>
      <w:r>
        <w:t xml:space="preserve">A country’s rate of employment is a strong indicator for economic growth and the general wellbeing of its people for many reasons. Particularly, higher rates of employment suggest increased economic productivity which consequently contribute to the overall productivity of an economy and its people. Thus, employments are of immense importance to growth and development. Currently facing a paradigm shift in many sectors due to the ongoing pandemic, job hunt and application have become an </w:t>
      </w:r>
      <w:r w:rsidR="00DC2116">
        <w:t>undesirable</w:t>
      </w:r>
      <w:r>
        <w:t xml:space="preserve"> chore for many.</w:t>
      </w:r>
      <w:r w:rsidR="00EF384B">
        <w:t xml:space="preserve"> With operations and processes becoming more remote, many have opined their concern</w:t>
      </w:r>
      <w:r w:rsidR="00DC2116">
        <w:t>s</w:t>
      </w:r>
      <w:r w:rsidR="00EF384B">
        <w:t xml:space="preserve"> for </w:t>
      </w:r>
      <w:r w:rsidR="00DC2116">
        <w:t>unavailability</w:t>
      </w:r>
      <w:r w:rsidR="00EF384B">
        <w:t>. Yet, all over social media many, particularly the youth, continuously post</w:t>
      </w:r>
      <w:r w:rsidR="00DC2116">
        <w:t xml:space="preserve"> reports on</w:t>
      </w:r>
      <w:r w:rsidR="00EF384B">
        <w:t xml:space="preserve"> </w:t>
      </w:r>
      <w:r w:rsidR="00DC2116">
        <w:t xml:space="preserve">open </w:t>
      </w:r>
      <w:r w:rsidR="00EF384B">
        <w:t>job vacancies with little information and background. With</w:t>
      </w:r>
      <w:r w:rsidR="00DC2116">
        <w:t>out a</w:t>
      </w:r>
      <w:r w:rsidR="00EF384B">
        <w:t xml:space="preserve"> centralized source of job </w:t>
      </w:r>
      <w:r w:rsidR="00DC2116">
        <w:t>listings</w:t>
      </w:r>
      <w:r w:rsidR="00EF384B">
        <w:t>,</w:t>
      </w:r>
      <w:r w:rsidR="00DC2116">
        <w:t xml:space="preserve"> these</w:t>
      </w:r>
      <w:r w:rsidR="00EF384B">
        <w:t xml:space="preserve"> unemployment concerns persist. </w:t>
      </w:r>
      <w:r w:rsidR="00DC2116">
        <w:t>This is the problem JobsRUS aspires to solve.</w:t>
      </w:r>
    </w:p>
    <w:p w14:paraId="24F3F210" w14:textId="77777777" w:rsidR="00DC2116" w:rsidRDefault="00DC2116" w:rsidP="008D64CB">
      <w:pPr>
        <w:tabs>
          <w:tab w:val="left" w:pos="3630"/>
        </w:tabs>
        <w:ind w:firstLine="0"/>
        <w:jc w:val="both"/>
      </w:pPr>
    </w:p>
    <w:p w14:paraId="7592CB67" w14:textId="7DD8423F" w:rsidR="00DC2116" w:rsidRDefault="00DC2116" w:rsidP="008D64CB">
      <w:pPr>
        <w:tabs>
          <w:tab w:val="left" w:pos="3630"/>
        </w:tabs>
        <w:ind w:firstLine="0"/>
        <w:jc w:val="center"/>
        <w:rPr>
          <w:u w:val="single"/>
        </w:rPr>
      </w:pPr>
      <w:r w:rsidRPr="00DC2116">
        <w:rPr>
          <w:u w:val="single"/>
        </w:rPr>
        <w:t>JobsRUS: A solution</w:t>
      </w:r>
    </w:p>
    <w:p w14:paraId="4E3DBF0D" w14:textId="5902E0E9" w:rsidR="00DC2116" w:rsidRDefault="00DC2116" w:rsidP="008D64CB">
      <w:pPr>
        <w:tabs>
          <w:tab w:val="left" w:pos="3630"/>
        </w:tabs>
        <w:ind w:firstLine="0"/>
        <w:jc w:val="both"/>
      </w:pPr>
      <w:r>
        <w:t xml:space="preserve">An optimal solution to this misconception of jobs unavailability is to develop a centralized system where everyone would be able to upload job vacancies with enough background and specifications. This would make job application and hiring less of a chore, as everyone moves from the conventional job application and hiring process to the more remote oriented approach. This is exactly what JobsRUS is. The company’s primary purpose is to provide such a centralized platform for all individuals, young and old, tech savvy or not, with the opportunity to search and list jobs easier and faster. The company’s solution is a cross platform mobile application </w:t>
      </w:r>
      <w:r w:rsidR="0015482A">
        <w:t xml:space="preserve">to support this purpose. </w:t>
      </w:r>
    </w:p>
    <w:p w14:paraId="5E7B211C" w14:textId="2A5ABE33" w:rsidR="0015482A" w:rsidRDefault="0015482A" w:rsidP="008D64CB">
      <w:pPr>
        <w:tabs>
          <w:tab w:val="left" w:pos="3630"/>
        </w:tabs>
        <w:ind w:firstLine="0"/>
        <w:jc w:val="both"/>
      </w:pPr>
    </w:p>
    <w:p w14:paraId="763F62CC" w14:textId="77777777" w:rsidR="0015482A" w:rsidRDefault="0015482A" w:rsidP="008D64CB">
      <w:pPr>
        <w:tabs>
          <w:tab w:val="left" w:pos="3630"/>
        </w:tabs>
        <w:ind w:firstLine="0"/>
        <w:jc w:val="both"/>
      </w:pPr>
    </w:p>
    <w:p w14:paraId="499BFFD4" w14:textId="34B2208A" w:rsidR="0015482A" w:rsidRDefault="0015482A" w:rsidP="008D64CB">
      <w:pPr>
        <w:tabs>
          <w:tab w:val="left" w:pos="3630"/>
        </w:tabs>
        <w:ind w:firstLine="0"/>
        <w:jc w:val="both"/>
        <w:rPr>
          <w:u w:val="single"/>
        </w:rPr>
      </w:pPr>
      <w:r>
        <w:lastRenderedPageBreak/>
        <w:tab/>
      </w:r>
      <w:r w:rsidRPr="0015482A">
        <w:rPr>
          <w:u w:val="single"/>
        </w:rPr>
        <w:t>JobsRUS: Key Functionalities</w:t>
      </w:r>
    </w:p>
    <w:p w14:paraId="30972128" w14:textId="575944FB" w:rsidR="0015482A" w:rsidRDefault="0015482A" w:rsidP="008D64CB">
      <w:pPr>
        <w:tabs>
          <w:tab w:val="left" w:pos="3630"/>
        </w:tabs>
        <w:ind w:firstLine="0"/>
        <w:jc w:val="both"/>
      </w:pPr>
      <w:r>
        <w:t xml:space="preserve">The key operation of the application is to provide a centralized record of available jobs. With a catalog of categorized job listings, searching for a particular type of job is made relatively easier. Some of these categories are Human Services, Education and Training, Agriculture, Information Technology, etc. This would allow for easier navigation of specific kind of job. Requiring substantial information such as salary, job description, location, etc., enough background and information can be given to a job being posted. Also to ease the use of the mobile app, users navigating available jobs may contact the owner of a particular job listed by clicking on a call icon, which would allow users to send customized messages to the owners of the job listing posts. This increases the connectivity of the users and improves on the application’s ecosystem. </w:t>
      </w:r>
    </w:p>
    <w:p w14:paraId="0BC821B2" w14:textId="77777777" w:rsidR="002206E3" w:rsidRDefault="002206E3" w:rsidP="008D64CB">
      <w:pPr>
        <w:tabs>
          <w:tab w:val="left" w:pos="3630"/>
        </w:tabs>
        <w:ind w:firstLine="0"/>
        <w:jc w:val="both"/>
      </w:pPr>
      <w:r>
        <w:tab/>
      </w:r>
    </w:p>
    <w:p w14:paraId="59C55B98" w14:textId="56BC391A" w:rsidR="002206E3" w:rsidRDefault="002206E3" w:rsidP="008D64CB">
      <w:pPr>
        <w:tabs>
          <w:tab w:val="left" w:pos="3630"/>
        </w:tabs>
        <w:ind w:firstLine="0"/>
        <w:jc w:val="center"/>
        <w:rPr>
          <w:u w:val="single"/>
        </w:rPr>
      </w:pPr>
      <w:r w:rsidRPr="002206E3">
        <w:rPr>
          <w:u w:val="single"/>
        </w:rPr>
        <w:t xml:space="preserve">JobsRUS: </w:t>
      </w:r>
      <w:r>
        <w:rPr>
          <w:u w:val="single"/>
        </w:rPr>
        <w:t>Target Market</w:t>
      </w:r>
    </w:p>
    <w:p w14:paraId="0DE780E0" w14:textId="79B68967" w:rsidR="002206E3" w:rsidRDefault="002206E3" w:rsidP="008D64CB">
      <w:pPr>
        <w:tabs>
          <w:tab w:val="left" w:pos="3630"/>
        </w:tabs>
        <w:ind w:firstLine="0"/>
        <w:jc w:val="both"/>
      </w:pPr>
      <w:r>
        <w:t>The target market for this mobile application would be for the general public with mobile phones, both aspiring employees and employers. By simply creating an account, one would be able to upload a  job vacancy and also search through available jobs. Individuals may even sign in with their preferred external platform, Google accounts or Facebook.</w:t>
      </w:r>
    </w:p>
    <w:p w14:paraId="2A11C015" w14:textId="2F53547A" w:rsidR="002206E3" w:rsidRDefault="002206E3" w:rsidP="008D64CB">
      <w:pPr>
        <w:tabs>
          <w:tab w:val="left" w:pos="3630"/>
        </w:tabs>
        <w:ind w:firstLine="0"/>
        <w:jc w:val="both"/>
      </w:pPr>
      <w:r>
        <w:tab/>
      </w:r>
    </w:p>
    <w:p w14:paraId="76BFD7E6" w14:textId="7C768D0F" w:rsidR="002206E3" w:rsidRDefault="002206E3" w:rsidP="008D64CB">
      <w:pPr>
        <w:tabs>
          <w:tab w:val="left" w:pos="3630"/>
        </w:tabs>
        <w:ind w:firstLine="0"/>
        <w:jc w:val="both"/>
        <w:rPr>
          <w:u w:val="single"/>
        </w:rPr>
      </w:pPr>
      <w:r>
        <w:tab/>
      </w:r>
      <w:r w:rsidRPr="002206E3">
        <w:rPr>
          <w:u w:val="single"/>
        </w:rPr>
        <w:t>JobsRUS: Future Aspirations</w:t>
      </w:r>
    </w:p>
    <w:p w14:paraId="4E6FCE05" w14:textId="42C144F7" w:rsidR="002206E3" w:rsidRPr="002206E3" w:rsidRDefault="002206E3" w:rsidP="008D64CB">
      <w:pPr>
        <w:tabs>
          <w:tab w:val="left" w:pos="3630"/>
        </w:tabs>
        <w:ind w:firstLine="0"/>
        <w:jc w:val="both"/>
      </w:pPr>
      <w:r>
        <w:t>As the user base increases, JobsRUS also aspires to scale up. In the near future, there are many functionalities that would be added to the application. Among many are in app chat systems to facilitate employer employee conversations. Also, the application would like</w:t>
      </w:r>
      <w:r w:rsidR="008D64CB">
        <w:t xml:space="preserve"> to live maps to allow users locate locations of job listings rather than the currently static provided location.</w:t>
      </w:r>
    </w:p>
    <w:p w14:paraId="07DD89FA" w14:textId="77777777" w:rsidR="0015482A" w:rsidRPr="0015482A" w:rsidRDefault="0015482A" w:rsidP="008D64CB">
      <w:pPr>
        <w:tabs>
          <w:tab w:val="left" w:pos="3630"/>
        </w:tabs>
        <w:ind w:firstLine="0"/>
        <w:jc w:val="both"/>
        <w:rPr>
          <w:u w:val="single"/>
        </w:rPr>
      </w:pPr>
    </w:p>
    <w:sectPr w:rsidR="0015482A" w:rsidRPr="0015482A">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FD90" w14:textId="77777777" w:rsidR="00DA1AC4" w:rsidRDefault="00DA1AC4">
      <w:pPr>
        <w:spacing w:line="240" w:lineRule="auto"/>
      </w:pPr>
      <w:r>
        <w:separator/>
      </w:r>
    </w:p>
    <w:p w14:paraId="5A3F36B5" w14:textId="77777777" w:rsidR="00DA1AC4" w:rsidRDefault="00DA1AC4"/>
  </w:endnote>
  <w:endnote w:type="continuationSeparator" w:id="0">
    <w:p w14:paraId="38E7AAD7" w14:textId="77777777" w:rsidR="00DA1AC4" w:rsidRDefault="00DA1AC4">
      <w:pPr>
        <w:spacing w:line="240" w:lineRule="auto"/>
      </w:pPr>
      <w:r>
        <w:continuationSeparator/>
      </w:r>
    </w:p>
    <w:p w14:paraId="2A91BF91" w14:textId="77777777" w:rsidR="00DA1AC4" w:rsidRDefault="00DA1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9D01" w14:textId="77777777" w:rsidR="00DA1AC4" w:rsidRDefault="00DA1AC4">
      <w:pPr>
        <w:spacing w:line="240" w:lineRule="auto"/>
      </w:pPr>
      <w:r>
        <w:separator/>
      </w:r>
    </w:p>
    <w:p w14:paraId="69D9297F" w14:textId="77777777" w:rsidR="00DA1AC4" w:rsidRDefault="00DA1AC4"/>
  </w:footnote>
  <w:footnote w:type="continuationSeparator" w:id="0">
    <w:p w14:paraId="37663152" w14:textId="77777777" w:rsidR="00DA1AC4" w:rsidRDefault="00DA1AC4">
      <w:pPr>
        <w:spacing w:line="240" w:lineRule="auto"/>
      </w:pPr>
      <w:r>
        <w:continuationSeparator/>
      </w:r>
    </w:p>
    <w:p w14:paraId="667EE4CA" w14:textId="77777777" w:rsidR="00DA1AC4" w:rsidRDefault="00DA1A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9323" w14:textId="71212181" w:rsidR="00E81978" w:rsidRDefault="00DA1AC4">
    <w:pPr>
      <w:pStyle w:val="Header"/>
    </w:pPr>
    <w:sdt>
      <w:sdtPr>
        <w:rPr>
          <w:rStyle w:val="Strong"/>
        </w:rPr>
        <w:alias w:val="Running head"/>
        <w:tag w:val=""/>
        <w:id w:val="12739865"/>
        <w:placeholder>
          <w:docPart w:val="63D111401D4B4842B071FACCA12C7DB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817BF">
          <w:rPr>
            <w:rStyle w:val="Strong"/>
          </w:rPr>
          <w:t>JOBsrus project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9EC8A" w14:textId="15E9B0CC" w:rsidR="00E81978" w:rsidRDefault="005D3A03">
    <w:pPr>
      <w:pStyle w:val="Header"/>
      <w:rPr>
        <w:rStyle w:val="Strong"/>
      </w:rPr>
    </w:pPr>
    <w:r>
      <w:t xml:space="preserve">Running head: </w:t>
    </w:r>
    <w:sdt>
      <w:sdtPr>
        <w:rPr>
          <w:rStyle w:val="Strong"/>
        </w:rPr>
        <w:alias w:val="Running head"/>
        <w:tag w:val=""/>
        <w:id w:val="-696842620"/>
        <w:placeholder>
          <w:docPart w:val="6B2E13DB89D947ACA76A2A51488B219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817BF">
          <w:rPr>
            <w:rStyle w:val="Strong"/>
          </w:rPr>
          <w:t>JOBsrus project report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NLYwMQTSxuZGpko6SsGpxcWZ+XkgBYa1AJW0P/csAAAA"/>
  </w:docVars>
  <w:rsids>
    <w:rsidRoot w:val="00E817BF"/>
    <w:rsid w:val="000D3F41"/>
    <w:rsid w:val="0015482A"/>
    <w:rsid w:val="002206E3"/>
    <w:rsid w:val="00263574"/>
    <w:rsid w:val="00355DCA"/>
    <w:rsid w:val="00551A02"/>
    <w:rsid w:val="005534FA"/>
    <w:rsid w:val="005D3A03"/>
    <w:rsid w:val="007556ED"/>
    <w:rsid w:val="008002C0"/>
    <w:rsid w:val="008C5323"/>
    <w:rsid w:val="008D64CB"/>
    <w:rsid w:val="009A6A3B"/>
    <w:rsid w:val="00B823AA"/>
    <w:rsid w:val="00BA45DB"/>
    <w:rsid w:val="00BF4184"/>
    <w:rsid w:val="00C0601E"/>
    <w:rsid w:val="00C31D30"/>
    <w:rsid w:val="00CA0DF9"/>
    <w:rsid w:val="00CD6E39"/>
    <w:rsid w:val="00CF6E91"/>
    <w:rsid w:val="00D85B68"/>
    <w:rsid w:val="00DA1AC4"/>
    <w:rsid w:val="00DC2116"/>
    <w:rsid w:val="00E6004D"/>
    <w:rsid w:val="00E817BF"/>
    <w:rsid w:val="00E81978"/>
    <w:rsid w:val="00EF384B"/>
    <w:rsid w:val="00F379B7"/>
    <w:rsid w:val="00F525FA"/>
    <w:rsid w:val="00FE7BB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EAD43"/>
  <w15:chartTrackingRefBased/>
  <w15:docId w15:val="{8882D411-967A-466E-A6A6-B63B215B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303F852F9F4DBB81C81F3DBCFD3BA4"/>
        <w:category>
          <w:name w:val="General"/>
          <w:gallery w:val="placeholder"/>
        </w:category>
        <w:types>
          <w:type w:val="bbPlcHdr"/>
        </w:types>
        <w:behaviors>
          <w:behavior w:val="content"/>
        </w:behaviors>
        <w:guid w:val="{5E2E7D43-BCB9-4D1E-8EBB-029736468B82}"/>
      </w:docPartPr>
      <w:docPartBody>
        <w:p w:rsidR="003052F6" w:rsidRDefault="00336CB3">
          <w:pPr>
            <w:pStyle w:val="DA303F852F9F4DBB81C81F3DBCFD3BA4"/>
          </w:pPr>
          <w:r>
            <w:t>[Title Here, up to 12 Words, on One to Two Lines]</w:t>
          </w:r>
        </w:p>
      </w:docPartBody>
    </w:docPart>
    <w:docPart>
      <w:docPartPr>
        <w:name w:val="63D111401D4B4842B071FACCA12C7DBB"/>
        <w:category>
          <w:name w:val="General"/>
          <w:gallery w:val="placeholder"/>
        </w:category>
        <w:types>
          <w:type w:val="bbPlcHdr"/>
        </w:types>
        <w:behaviors>
          <w:behavior w:val="content"/>
        </w:behaviors>
        <w:guid w:val="{C1C9B631-9A16-4594-8EAB-41F66BA46658}"/>
      </w:docPartPr>
      <w:docPartBody>
        <w:p w:rsidR="003052F6" w:rsidRDefault="00336CB3">
          <w:pPr>
            <w:pStyle w:val="63D111401D4B4842B071FACCA12C7DBB"/>
          </w:pPr>
          <w:r w:rsidRPr="005D3A03">
            <w:t>Figures title:</w:t>
          </w:r>
        </w:p>
      </w:docPartBody>
    </w:docPart>
    <w:docPart>
      <w:docPartPr>
        <w:name w:val="6B2E13DB89D947ACA76A2A51488B2195"/>
        <w:category>
          <w:name w:val="General"/>
          <w:gallery w:val="placeholder"/>
        </w:category>
        <w:types>
          <w:type w:val="bbPlcHdr"/>
        </w:types>
        <w:behaviors>
          <w:behavior w:val="content"/>
        </w:behaviors>
        <w:guid w:val="{F9FCF7D0-6854-49CF-8C54-F3D6AD5A2E58}"/>
      </w:docPartPr>
      <w:docPartBody>
        <w:p w:rsidR="003052F6" w:rsidRDefault="00336CB3">
          <w:pPr>
            <w:pStyle w:val="6B2E13DB89D947ACA76A2A51488B219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B3"/>
    <w:rsid w:val="003052F6"/>
    <w:rsid w:val="00336CB3"/>
    <w:rsid w:val="006E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03F852F9F4DBB81C81F3DBCFD3BA4">
    <w:name w:val="DA303F852F9F4DBB81C81F3DBCFD3BA4"/>
  </w:style>
  <w:style w:type="character" w:styleId="Emphasis">
    <w:name w:val="Emphasis"/>
    <w:basedOn w:val="DefaultParagraphFont"/>
    <w:uiPriority w:val="4"/>
    <w:unhideWhenUsed/>
    <w:qFormat/>
    <w:rPr>
      <w:i/>
      <w:iCs/>
    </w:rPr>
  </w:style>
  <w:style w:type="paragraph" w:customStyle="1" w:styleId="63D111401D4B4842B071FACCA12C7DBB">
    <w:name w:val="63D111401D4B4842B071FACCA12C7DBB"/>
  </w:style>
  <w:style w:type="paragraph" w:customStyle="1" w:styleId="6B2E13DB89D947ACA76A2A51488B2195">
    <w:name w:val="6B2E13DB89D947ACA76A2A51488B21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JOBsrus project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71</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Final Individual Project</dc:title>
  <dc:subject/>
  <dc:creator>Mark</dc:creator>
  <cp:keywords/>
  <dc:description/>
  <cp:lastModifiedBy>Mark Zoiku</cp:lastModifiedBy>
  <cp:revision>3</cp:revision>
  <dcterms:created xsi:type="dcterms:W3CDTF">2021-05-02T01:50:00Z</dcterms:created>
  <dcterms:modified xsi:type="dcterms:W3CDTF">2021-05-02T15:44:00Z</dcterms:modified>
</cp:coreProperties>
</file>